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Your Name"/>
        <w:tag w:val="Your Name"/>
        <w:id w:val="1760865497"/>
        <w:placeholder>
          <w:docPart w:val="3E5E6C1AC02670479FB55C2F8B6B8B94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71D8FD74" w14:textId="4CE5C734" w:rsidR="00AC6117" w:rsidRDefault="00955E13">
          <w:pPr>
            <w:pStyle w:val="Name"/>
          </w:pPr>
          <w:r>
            <w:rPr>
              <w:lang w:val="vi-VN"/>
            </w:rPr>
            <w:t>VO MINH NHAT</w:t>
          </w:r>
        </w:p>
      </w:sdtContent>
    </w:sdt>
    <w:p w14:paraId="42F3B831" w14:textId="3B14E82D" w:rsidR="002129DB" w:rsidRPr="002129DB" w:rsidRDefault="002129DB" w:rsidP="002129DB">
      <w:pPr>
        <w:spacing w:after="100" w:line="276" w:lineRule="auto"/>
        <w:rPr>
          <w:rFonts w:cs="Times New Roman"/>
        </w:rPr>
      </w:pPr>
      <w:r w:rsidRPr="002129DB">
        <w:rPr>
          <w:rFonts w:cs="Times New Roman"/>
        </w:rPr>
        <w:t>298 Royal Appian Cres, Concord, ON L4K 5K9</w:t>
      </w:r>
    </w:p>
    <w:p w14:paraId="7B3DFBDF" w14:textId="2C1BE2BC" w:rsidR="00EC54DE" w:rsidRDefault="00EC54DE">
      <w:pPr>
        <w:pStyle w:val="SenderContactInfo"/>
      </w:pPr>
      <w:r>
        <w:rPr>
          <w:lang w:val="vi-VN"/>
        </w:rPr>
        <w:t>+1 437 248 5488</w:t>
      </w:r>
      <w:r w:rsidR="0048751C">
        <w:t xml:space="preserve">  </w:t>
      </w:r>
    </w:p>
    <w:p w14:paraId="44D61EB6" w14:textId="36652777" w:rsidR="002129DB" w:rsidRDefault="002129DB" w:rsidP="002129DB">
      <w:pPr>
        <w:pStyle w:val="SenderContactInfo"/>
        <w:spacing w:after="760"/>
      </w:pPr>
      <w:r>
        <w:t>nhatv.eng@gmail.com</w:t>
      </w:r>
    </w:p>
    <w:p w14:paraId="4C67D3B9" w14:textId="64D74556" w:rsidR="00F72272" w:rsidRDefault="007D7551">
      <w:pPr>
        <w:pStyle w:val="Date"/>
      </w:pPr>
      <w:r>
        <w:t>February</w:t>
      </w:r>
      <w:r w:rsidR="002129DB">
        <w:t xml:space="preserve"> 1</w:t>
      </w:r>
      <w:r>
        <w:t>6</w:t>
      </w:r>
      <w:r w:rsidR="002129DB">
        <w:t>, 2023</w:t>
      </w:r>
    </w:p>
    <w:p w14:paraId="1FFB3E90" w14:textId="77777777" w:rsidR="007D7551" w:rsidRDefault="002129DB" w:rsidP="002129DB">
      <w:pPr>
        <w:pStyle w:val="Date"/>
        <w:spacing w:after="80"/>
        <w:rPr>
          <w:b w:val="0"/>
          <w:bCs/>
        </w:rPr>
      </w:pPr>
      <w:r w:rsidRPr="002129DB">
        <w:rPr>
          <w:b w:val="0"/>
          <w:bCs/>
        </w:rPr>
        <w:t xml:space="preserve">Manager of </w:t>
      </w:r>
    </w:p>
    <w:p w14:paraId="00EFE171" w14:textId="02A21B3A" w:rsidR="002129DB" w:rsidRDefault="007D7551" w:rsidP="002129DB">
      <w:pPr>
        <w:pStyle w:val="Date"/>
        <w:spacing w:after="80"/>
        <w:rPr>
          <w:b w:val="0"/>
          <w:bCs/>
        </w:rPr>
      </w:pPr>
      <w:r>
        <w:rPr>
          <w:b w:val="0"/>
          <w:bCs/>
        </w:rPr>
        <w:t xml:space="preserve">Rolltation Sushi Burrito </w:t>
      </w:r>
      <w:r w:rsidR="002129DB" w:rsidRPr="002129DB">
        <w:rPr>
          <w:b w:val="0"/>
          <w:bCs/>
        </w:rPr>
        <w:t>restaurant</w:t>
      </w:r>
    </w:p>
    <w:p w14:paraId="31CFD0D0" w14:textId="77777777" w:rsidR="002129DB" w:rsidRDefault="002129DB" w:rsidP="002129DB">
      <w:pPr>
        <w:pStyle w:val="Date"/>
        <w:spacing w:after="80"/>
        <w:rPr>
          <w:b w:val="0"/>
          <w:bCs/>
        </w:rPr>
      </w:pPr>
    </w:p>
    <w:p w14:paraId="1D4566D5" w14:textId="3E9FEBA9" w:rsidR="00F72272" w:rsidRPr="002129DB" w:rsidRDefault="0048751C" w:rsidP="002129DB">
      <w:pPr>
        <w:pStyle w:val="Date"/>
        <w:spacing w:after="80"/>
        <w:rPr>
          <w:b w:val="0"/>
          <w:bCs/>
        </w:rPr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0F05ACD829C4C5468AB0B497B394C62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7D7551">
            <w:t>Rolltation Sushi Burrito Manager</w:t>
          </w:r>
        </w:sdtContent>
      </w:sdt>
      <w:r>
        <w:t>:</w:t>
      </w:r>
    </w:p>
    <w:p w14:paraId="24070776" w14:textId="389C800A" w:rsidR="00302697" w:rsidRPr="00446B2A" w:rsidRDefault="00965775" w:rsidP="00302697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lang w:val="vi-VN"/>
        </w:rPr>
        <w:t xml:space="preserve">I am writing to apply for </w:t>
      </w:r>
      <w:r w:rsidR="00A31CAD">
        <w:rPr>
          <w:lang w:val="vi-VN"/>
        </w:rPr>
        <w:t xml:space="preserve">the </w:t>
      </w:r>
      <w:r w:rsidR="002129DB">
        <w:rPr>
          <w:lang w:val="en-CA"/>
        </w:rPr>
        <w:t xml:space="preserve">food </w:t>
      </w:r>
      <w:r w:rsidR="002129DB" w:rsidRPr="002129DB">
        <w:rPr>
          <w:rFonts w:cs="Times New Roman"/>
        </w:rPr>
        <w:t>runner or server</w:t>
      </w:r>
      <w:r w:rsidR="002129DB">
        <w:rPr>
          <w:rFonts w:ascii="Times New Roman" w:hAnsi="Times New Roman" w:cs="Times New Roman"/>
        </w:rPr>
        <w:t xml:space="preserve"> </w:t>
      </w:r>
      <w:r w:rsidR="00A31CAD">
        <w:t>position. I have enclosed my CV and would be grateful if you would consider my application.</w:t>
      </w:r>
    </w:p>
    <w:p w14:paraId="48DB1ADF" w14:textId="732B155C" w:rsidR="004B6919" w:rsidRDefault="00AA473D" w:rsidP="002129DB">
      <w:pPr>
        <w:spacing w:after="200"/>
      </w:pPr>
      <w:r>
        <w:t xml:space="preserve">I am currently studying at George Brown College and am looking for full-time job in </w:t>
      </w:r>
      <w:r w:rsidR="002129DB">
        <w:t>this moment</w:t>
      </w:r>
      <w:r w:rsidR="00A310FD">
        <w:t>.</w:t>
      </w:r>
      <w:r w:rsidR="004B6919">
        <w:t xml:space="preserve"> Although my education and training have been in the field of technology, I am ready for a career change at this point.</w:t>
      </w:r>
    </w:p>
    <w:p w14:paraId="34FC67DA" w14:textId="2B01EDFE" w:rsidR="00965775" w:rsidRPr="005E47FF" w:rsidRDefault="002129DB" w:rsidP="002129DB">
      <w:pPr>
        <w:rPr>
          <w:rFonts w:asciiTheme="majorHAnsi" w:eastAsia="Times New Roman" w:hAnsiTheme="majorHAnsi" w:cs="Times New Roman"/>
          <w:lang w:eastAsia="en-US"/>
        </w:rPr>
      </w:pPr>
      <w:r>
        <w:rPr>
          <w:rFonts w:asciiTheme="majorHAnsi" w:eastAsia="Times New Roman" w:hAnsiTheme="majorHAnsi" w:cs="Times New Roman"/>
          <w:lang w:eastAsia="en-US"/>
        </w:rPr>
        <w:t xml:space="preserve">I was </w:t>
      </w:r>
      <w:r w:rsidR="007D7551">
        <w:rPr>
          <w:rFonts w:asciiTheme="majorHAnsi" w:eastAsia="Times New Roman" w:hAnsiTheme="majorHAnsi" w:cs="Times New Roman"/>
          <w:lang w:eastAsia="en-US"/>
        </w:rPr>
        <w:t xml:space="preserve">a line cook </w:t>
      </w:r>
      <w:r>
        <w:rPr>
          <w:rFonts w:asciiTheme="majorHAnsi" w:eastAsia="Times New Roman" w:hAnsiTheme="majorHAnsi" w:cs="Times New Roman"/>
          <w:lang w:eastAsia="en-US"/>
        </w:rPr>
        <w:t xml:space="preserve">as well as server at Pho Xin Chao Vietnamese restaurant from </w:t>
      </w:r>
      <w:r w:rsidRPr="00EA70B7">
        <w:rPr>
          <w:rFonts w:asciiTheme="majorHAnsi" w:eastAsia="Times New Roman" w:hAnsiTheme="majorHAnsi" w:cs="Times New Roman"/>
          <w:lang w:eastAsia="en-US"/>
        </w:rPr>
        <w:t>August 202</w:t>
      </w:r>
      <w:r>
        <w:rPr>
          <w:rFonts w:asciiTheme="majorHAnsi" w:eastAsia="Times New Roman" w:hAnsiTheme="majorHAnsi" w:cs="Times New Roman"/>
          <w:lang w:eastAsia="en-US"/>
        </w:rPr>
        <w:t xml:space="preserve">2 to until now. Furthermore, </w:t>
      </w:r>
      <w:r w:rsidR="00EA70B7" w:rsidRPr="00EA70B7">
        <w:rPr>
          <w:rFonts w:asciiTheme="majorHAnsi" w:eastAsia="Times New Roman" w:hAnsiTheme="majorHAnsi" w:cs="Times New Roman"/>
          <w:lang w:eastAsia="en-US"/>
        </w:rPr>
        <w:t>I used to work</w:t>
      </w:r>
      <w:r w:rsidR="005E47FF">
        <w:rPr>
          <w:rFonts w:asciiTheme="majorHAnsi" w:eastAsia="Times New Roman" w:hAnsiTheme="majorHAnsi" w:cs="Times New Roman"/>
          <w:lang w:eastAsia="en-US"/>
        </w:rPr>
        <w:t xml:space="preserve"> as a line cook</w:t>
      </w:r>
      <w:r w:rsidR="00EA70B7" w:rsidRPr="00EA70B7">
        <w:rPr>
          <w:rFonts w:asciiTheme="majorHAnsi" w:eastAsia="Times New Roman" w:hAnsiTheme="majorHAnsi" w:cs="Times New Roman"/>
          <w:lang w:eastAsia="en-US"/>
        </w:rPr>
        <w:t xml:space="preserve"> at </w:t>
      </w:r>
      <w:r>
        <w:rPr>
          <w:rFonts w:asciiTheme="majorHAnsi" w:eastAsia="Times New Roman" w:hAnsiTheme="majorHAnsi" w:cs="Times New Roman"/>
          <w:lang w:eastAsia="en-US"/>
        </w:rPr>
        <w:t xml:space="preserve">Reef Fast-food restaurant from </w:t>
      </w:r>
      <w:r w:rsidRPr="00EA70B7">
        <w:rPr>
          <w:rFonts w:asciiTheme="majorHAnsi" w:eastAsia="Times New Roman" w:hAnsiTheme="majorHAnsi" w:cs="Times New Roman"/>
          <w:lang w:eastAsia="en-US"/>
        </w:rPr>
        <w:t>August 2021</w:t>
      </w:r>
      <w:r>
        <w:rPr>
          <w:rFonts w:asciiTheme="majorHAnsi" w:eastAsia="Times New Roman" w:hAnsiTheme="majorHAnsi" w:cs="Times New Roman"/>
          <w:lang w:eastAsia="en-US"/>
        </w:rPr>
        <w:t xml:space="preserve"> to February 2022.</w:t>
      </w:r>
      <w:r w:rsidR="005E47FF">
        <w:rPr>
          <w:rFonts w:asciiTheme="majorHAnsi" w:eastAsia="Times New Roman" w:hAnsiTheme="majorHAnsi" w:cs="Times New Roman"/>
          <w:lang w:eastAsia="en-US"/>
        </w:rPr>
        <w:t xml:space="preserve"> Also, </w:t>
      </w:r>
      <w:r w:rsidR="00E63ECE">
        <w:t xml:space="preserve">I have served as a </w:t>
      </w:r>
      <w:r w:rsidR="00A310FD">
        <w:t xml:space="preserve">short-order cook </w:t>
      </w:r>
      <w:r w:rsidR="00E63ECE">
        <w:t>at Restaurant and Night Club</w:t>
      </w:r>
      <w:r w:rsidR="00A310FD">
        <w:t xml:space="preserve"> in Viet Nam for </w:t>
      </w:r>
      <w:r w:rsidR="00446B2A">
        <w:rPr>
          <w:lang w:val="vi-VN"/>
        </w:rPr>
        <w:t>1</w:t>
      </w:r>
      <w:r w:rsidR="00A310FD">
        <w:t xml:space="preserve"> years</w:t>
      </w:r>
      <w:r w:rsidR="00E63ECE">
        <w:t>.</w:t>
      </w:r>
      <w:r w:rsidR="004B6919">
        <w:t xml:space="preserve"> And I realize that the qualities needed for prep-cook position are swi</w:t>
      </w:r>
      <w:r w:rsidR="00230492">
        <w:t xml:space="preserve">ftness, efficiency, and the ability to remain calm under stress, qualities I have perfected. Therefore, </w:t>
      </w:r>
      <w:r w:rsidR="00E63ECE">
        <w:t>I am</w:t>
      </w:r>
      <w:r w:rsidR="00A310FD">
        <w:t xml:space="preserve"> </w:t>
      </w:r>
      <w:r w:rsidR="00E63ECE">
        <w:t>comfortable preparing meals quickly and efficiently</w:t>
      </w:r>
      <w:r w:rsidR="00A310FD">
        <w:t>.</w:t>
      </w:r>
    </w:p>
    <w:p w14:paraId="07879B34" w14:textId="25F7EDDA" w:rsidR="00965775" w:rsidRDefault="00965775" w:rsidP="00302697">
      <w:r>
        <w:t xml:space="preserve">Thank you for your consideration. I can be reached at 437-248-5488 or </w:t>
      </w:r>
      <w:r w:rsidR="002129DB" w:rsidRPr="002129DB">
        <w:t>nhatv</w:t>
      </w:r>
      <w:r w:rsidR="002129DB">
        <w:t>.eng@gmail.com</w:t>
      </w:r>
      <w:r>
        <w:t>. I look forward to hearing from you soon.</w:t>
      </w:r>
    </w:p>
    <w:p w14:paraId="1822DEDC" w14:textId="384757FB" w:rsidR="00F72272" w:rsidRDefault="00000000" w:rsidP="00302697">
      <w:sdt>
        <w:sdtPr>
          <w:alias w:val="Enter closing:"/>
          <w:tag w:val="Enter closing:"/>
          <w:id w:val="-278875100"/>
          <w:placeholder>
            <w:docPart w:val="8635EF0C949ADE45AE3A7BAFFDB870AB"/>
          </w:placeholder>
          <w:temporary/>
          <w:showingPlcHdr/>
          <w15:appearance w15:val="hidden"/>
        </w:sdtPr>
        <w:sdtContent>
          <w:r w:rsidR="00E5559C">
            <w:t>Sincerely,</w:t>
          </w:r>
        </w:sdtContent>
      </w:sdt>
    </w:p>
    <w:sdt>
      <w:sdtPr>
        <w:alias w:val="Your Name"/>
        <w:tag w:val="Your Name"/>
        <w:id w:val="1111709258"/>
        <w:placeholder>
          <w:docPart w:val="D8315C78E53E6142911F08135F6AC5C9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0CCC6495" w14:textId="009F3BBD" w:rsidR="00BC467A" w:rsidRDefault="00BC467A" w:rsidP="00AC6117">
          <w:pPr>
            <w:pStyle w:val="Signature"/>
          </w:pPr>
          <w:r>
            <w:t>VO MINH NHAT</w:t>
          </w:r>
        </w:p>
      </w:sdtContent>
    </w:sdt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1E5C" w14:textId="77777777" w:rsidR="005F422B" w:rsidRDefault="005F422B">
      <w:pPr>
        <w:spacing w:after="0" w:line="240" w:lineRule="auto"/>
      </w:pPr>
      <w:r>
        <w:separator/>
      </w:r>
    </w:p>
  </w:endnote>
  <w:endnote w:type="continuationSeparator" w:id="0">
    <w:p w14:paraId="0F966C07" w14:textId="77777777" w:rsidR="005F422B" w:rsidRDefault="005F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25363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C9BC0" w14:textId="77777777" w:rsidR="005F422B" w:rsidRDefault="005F422B">
      <w:pPr>
        <w:spacing w:after="0" w:line="240" w:lineRule="auto"/>
      </w:pPr>
      <w:r>
        <w:separator/>
      </w:r>
    </w:p>
  </w:footnote>
  <w:footnote w:type="continuationSeparator" w:id="0">
    <w:p w14:paraId="5D0E3A51" w14:textId="77777777" w:rsidR="005F422B" w:rsidRDefault="005F4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813E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300DEA" wp14:editId="08926EF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7BB3B34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D3E16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4B728CF" wp14:editId="31A5777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D1DB676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380461">
    <w:abstractNumId w:val="9"/>
  </w:num>
  <w:num w:numId="2" w16cid:durableId="1773698024">
    <w:abstractNumId w:val="7"/>
  </w:num>
  <w:num w:numId="3" w16cid:durableId="153033104">
    <w:abstractNumId w:val="6"/>
  </w:num>
  <w:num w:numId="4" w16cid:durableId="493106431">
    <w:abstractNumId w:val="5"/>
  </w:num>
  <w:num w:numId="5" w16cid:durableId="873344118">
    <w:abstractNumId w:val="4"/>
  </w:num>
  <w:num w:numId="6" w16cid:durableId="1382292163">
    <w:abstractNumId w:val="8"/>
  </w:num>
  <w:num w:numId="7" w16cid:durableId="2122408663">
    <w:abstractNumId w:val="3"/>
  </w:num>
  <w:num w:numId="8" w16cid:durableId="2011179246">
    <w:abstractNumId w:val="2"/>
  </w:num>
  <w:num w:numId="9" w16cid:durableId="163278619">
    <w:abstractNumId w:val="1"/>
  </w:num>
  <w:num w:numId="10" w16cid:durableId="197682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6E"/>
    <w:rsid w:val="00074F9A"/>
    <w:rsid w:val="00145221"/>
    <w:rsid w:val="002129DB"/>
    <w:rsid w:val="00230492"/>
    <w:rsid w:val="00251664"/>
    <w:rsid w:val="002879BA"/>
    <w:rsid w:val="0029618B"/>
    <w:rsid w:val="002B496A"/>
    <w:rsid w:val="00302697"/>
    <w:rsid w:val="003A2C08"/>
    <w:rsid w:val="003F5321"/>
    <w:rsid w:val="00446B2A"/>
    <w:rsid w:val="0048751C"/>
    <w:rsid w:val="004A0843"/>
    <w:rsid w:val="004B6919"/>
    <w:rsid w:val="00501646"/>
    <w:rsid w:val="00524590"/>
    <w:rsid w:val="00591648"/>
    <w:rsid w:val="005B06D8"/>
    <w:rsid w:val="005E47FF"/>
    <w:rsid w:val="005F422B"/>
    <w:rsid w:val="00647F37"/>
    <w:rsid w:val="006A67BC"/>
    <w:rsid w:val="007342F0"/>
    <w:rsid w:val="00775AFB"/>
    <w:rsid w:val="007D7551"/>
    <w:rsid w:val="00847EB6"/>
    <w:rsid w:val="008E246E"/>
    <w:rsid w:val="0090128E"/>
    <w:rsid w:val="00935D9A"/>
    <w:rsid w:val="00955E13"/>
    <w:rsid w:val="00965775"/>
    <w:rsid w:val="009B56C7"/>
    <w:rsid w:val="00A310FD"/>
    <w:rsid w:val="00A31CAD"/>
    <w:rsid w:val="00A3458B"/>
    <w:rsid w:val="00AA473D"/>
    <w:rsid w:val="00AA77E8"/>
    <w:rsid w:val="00AC6117"/>
    <w:rsid w:val="00AE7EDE"/>
    <w:rsid w:val="00B40E35"/>
    <w:rsid w:val="00B45693"/>
    <w:rsid w:val="00BC467A"/>
    <w:rsid w:val="00CE5D97"/>
    <w:rsid w:val="00DE71F7"/>
    <w:rsid w:val="00E5559C"/>
    <w:rsid w:val="00E63ECE"/>
    <w:rsid w:val="00EA70B7"/>
    <w:rsid w:val="00EB49D0"/>
    <w:rsid w:val="00EC54DE"/>
    <w:rsid w:val="00F03671"/>
    <w:rsid w:val="00F26BE4"/>
    <w:rsid w:val="00F72272"/>
    <w:rsid w:val="00F86C24"/>
    <w:rsid w:val="00FC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34A55"/>
  <w15:chartTrackingRefBased/>
  <w15:docId w15:val="{AFC56CFF-A472-B14A-AC16-54110FFE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965775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7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A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ubi15062000/Library/Containers/com.microsoft.Word/Data/Library/Application%20Support/Microsoft/Office/16.0/DTS/Search/%7b3C4E7D10-6D42-4A47-9B3D-D7BCA4338DB5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5E6C1AC02670479FB55C2F8B6B8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80AF6-F875-3249-AFC8-81A9DCBE1DEB}"/>
      </w:docPartPr>
      <w:docPartBody>
        <w:p w:rsidR="004D681D" w:rsidRDefault="0007608A">
          <w:pPr>
            <w:pStyle w:val="3E5E6C1AC02670479FB55C2F8B6B8B94"/>
          </w:pPr>
          <w:r>
            <w:t>Your Name</w:t>
          </w:r>
        </w:p>
      </w:docPartBody>
    </w:docPart>
    <w:docPart>
      <w:docPartPr>
        <w:name w:val="0F05ACD829C4C5468AB0B497B394C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3A94C-65E2-C84C-8B35-FE9489B26678}"/>
      </w:docPartPr>
      <w:docPartBody>
        <w:p w:rsidR="004D681D" w:rsidRDefault="0007608A">
          <w:pPr>
            <w:pStyle w:val="0F05ACD829C4C5468AB0B497B394C625"/>
          </w:pPr>
          <w:r>
            <w:t>Recipient</w:t>
          </w:r>
        </w:p>
      </w:docPartBody>
    </w:docPart>
    <w:docPart>
      <w:docPartPr>
        <w:name w:val="8635EF0C949ADE45AE3A7BAFFDB87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96EB5-0326-0A4B-BA29-A04F096EA158}"/>
      </w:docPartPr>
      <w:docPartBody>
        <w:p w:rsidR="004D681D" w:rsidRDefault="0007608A">
          <w:pPr>
            <w:pStyle w:val="8635EF0C949ADE45AE3A7BAFFDB870AB"/>
          </w:pPr>
          <w:r>
            <w:t>Sincerely,</w:t>
          </w:r>
        </w:p>
      </w:docPartBody>
    </w:docPart>
    <w:docPart>
      <w:docPartPr>
        <w:name w:val="D8315C78E53E6142911F08135F6AC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15EF5-CD2A-784F-8428-D38A82AB1580}"/>
      </w:docPartPr>
      <w:docPartBody>
        <w:p w:rsidR="004D681D" w:rsidRDefault="0007608A">
          <w:pPr>
            <w:pStyle w:val="D8315C78E53E6142911F08135F6AC5C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8A"/>
    <w:rsid w:val="000449DF"/>
    <w:rsid w:val="0007608A"/>
    <w:rsid w:val="0020362E"/>
    <w:rsid w:val="00325B44"/>
    <w:rsid w:val="004D681D"/>
    <w:rsid w:val="00972DEC"/>
    <w:rsid w:val="00AD4FC5"/>
    <w:rsid w:val="00BA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5E6C1AC02670479FB55C2F8B6B8B94">
    <w:name w:val="3E5E6C1AC02670479FB55C2F8B6B8B94"/>
  </w:style>
  <w:style w:type="paragraph" w:customStyle="1" w:styleId="0F05ACD829C4C5468AB0B497B394C625">
    <w:name w:val="0F05ACD829C4C5468AB0B497B394C625"/>
  </w:style>
  <w:style w:type="paragraph" w:customStyle="1" w:styleId="8635EF0C949ADE45AE3A7BAFFDB870AB">
    <w:name w:val="8635EF0C949ADE45AE3A7BAFFDB870AB"/>
  </w:style>
  <w:style w:type="paragraph" w:customStyle="1" w:styleId="D8315C78E53E6142911F08135F6AC5C9">
    <w:name w:val="D8315C78E53E6142911F08135F6AC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{3C4E7D10-6D42-4A47-9B3D-D7BCA4338DB5}tf10002080.dotx</Template>
  <TotalTime>23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 MINH NHAT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Rolltation Sushi Burrito Manager</cp:keywords>
  <dc:description/>
  <cp:lastModifiedBy>Minh Nhat Vo</cp:lastModifiedBy>
  <cp:revision>6</cp:revision>
  <dcterms:created xsi:type="dcterms:W3CDTF">2022-06-03T01:36:00Z</dcterms:created>
  <dcterms:modified xsi:type="dcterms:W3CDTF">2023-02-16T15:56:00Z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